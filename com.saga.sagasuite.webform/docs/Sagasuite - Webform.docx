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EndPr/>
      <w:sdtContent>
        <w:sdt>
          <w:sdtPr>
            <w:rPr>
              <w:lang w:val="es-ES_tradnl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09A7" w:rsidRDefault="00451F34" w:rsidP="008809A7">
              <w:pPr>
                <w:pStyle w:val="Ttulo"/>
                <w:rPr>
                  <w:rFonts w:eastAsiaTheme="minorHAnsi"/>
                </w:rPr>
              </w:pPr>
              <w:proofErr w:type="spellStart"/>
              <w:r>
                <w:rPr>
                  <w:lang w:val="es-ES_tradnl"/>
                </w:rPr>
                <w:t>SagaSuite</w:t>
              </w:r>
              <w:proofErr w:type="spellEnd"/>
              <w:r>
                <w:rPr>
                  <w:lang w:val="es-ES_tradnl"/>
                </w:rPr>
                <w:t xml:space="preserve"> </w:t>
              </w:r>
              <w:proofErr w:type="spellStart"/>
              <w:r>
                <w:rPr>
                  <w:lang w:val="es-ES_tradnl"/>
                </w:rPr>
                <w:t>Webform</w:t>
              </w:r>
              <w:proofErr w:type="spellEnd"/>
            </w:p>
          </w:sdtContent>
        </w:sdt>
        <w:p w:rsidR="00E42743" w:rsidRDefault="00E42743">
          <w:pPr>
            <w:pStyle w:val="TtulodeTDC"/>
          </w:pPr>
          <w:r>
            <w:t>Tabla de contenido</w:t>
          </w:r>
        </w:p>
        <w:p w:rsidR="00451F34" w:rsidRDefault="00E4274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26863" w:history="1">
            <w:r w:rsidR="00451F34" w:rsidRPr="00166BB6">
              <w:rPr>
                <w:rStyle w:val="Hipervnculo"/>
                <w:noProof/>
                <w:lang w:val="es-ES_tradnl"/>
              </w:rPr>
              <w:t>Introducción</w:t>
            </w:r>
            <w:r w:rsidR="00451F34">
              <w:rPr>
                <w:noProof/>
                <w:webHidden/>
              </w:rPr>
              <w:tab/>
            </w:r>
            <w:r w:rsidR="00451F34">
              <w:rPr>
                <w:noProof/>
                <w:webHidden/>
              </w:rPr>
              <w:fldChar w:fldCharType="begin"/>
            </w:r>
            <w:r w:rsidR="00451F34">
              <w:rPr>
                <w:noProof/>
                <w:webHidden/>
              </w:rPr>
              <w:instrText xml:space="preserve"> PAGEREF _Toc448226863 \h </w:instrText>
            </w:r>
            <w:r w:rsidR="00451F34">
              <w:rPr>
                <w:noProof/>
                <w:webHidden/>
              </w:rPr>
            </w:r>
            <w:r w:rsidR="00451F34">
              <w:rPr>
                <w:noProof/>
                <w:webHidden/>
              </w:rPr>
              <w:fldChar w:fldCharType="separate"/>
            </w:r>
            <w:r w:rsidR="00A67124">
              <w:rPr>
                <w:noProof/>
                <w:webHidden/>
              </w:rPr>
              <w:t>- 2 -</w:t>
            </w:r>
            <w:r w:rsidR="00451F34">
              <w:rPr>
                <w:noProof/>
                <w:webHidden/>
              </w:rPr>
              <w:fldChar w:fldCharType="end"/>
            </w:r>
          </w:hyperlink>
        </w:p>
        <w:p w:rsidR="00451F34" w:rsidRDefault="00451F3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48226864" w:history="1">
            <w:r w:rsidRPr="00166BB6">
              <w:rPr>
                <w:rStyle w:val="Hipervnculo"/>
                <w:noProof/>
                <w:lang w:val="es-ES_tradnl"/>
              </w:rPr>
              <w:t>Usar R</w:t>
            </w:r>
            <w:r w:rsidRPr="00166BB6">
              <w:rPr>
                <w:rStyle w:val="Hipervnculo"/>
                <w:noProof/>
                <w:lang w:val="es-ES_tradnl"/>
              </w:rPr>
              <w:t>e</w:t>
            </w:r>
            <w:r w:rsidRPr="00166BB6">
              <w:rPr>
                <w:rStyle w:val="Hipervnculo"/>
                <w:noProof/>
                <w:lang w:val="es-ES_tradnl"/>
              </w:rPr>
              <w:t>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124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743" w:rsidRDefault="00E42743">
          <w:r>
            <w:rPr>
              <w:b/>
              <w:bCs/>
            </w:rPr>
            <w:fldChar w:fldCharType="end"/>
          </w:r>
        </w:p>
      </w:sdtContent>
    </w:sdt>
    <w:p w:rsidR="00E42743" w:rsidRDefault="00E42743" w:rsidP="008809A7"/>
    <w:p w:rsidR="008129A5" w:rsidRDefault="008129A5">
      <w:pPr>
        <w:spacing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</w:rPr>
      </w:pPr>
      <w:r>
        <w:br w:type="page"/>
      </w:r>
    </w:p>
    <w:p w:rsidR="008129A5" w:rsidRDefault="008129A5" w:rsidP="008129A5">
      <w:pPr>
        <w:pStyle w:val="Ttulo1"/>
        <w:rPr>
          <w:lang w:val="es-ES_tradnl"/>
        </w:rPr>
      </w:pPr>
      <w:bookmarkStart w:id="0" w:name="_Toc448226863"/>
      <w:r>
        <w:rPr>
          <w:lang w:val="es-ES_tradnl"/>
        </w:rPr>
        <w:lastRenderedPageBreak/>
        <w:t>Introducción</w:t>
      </w:r>
      <w:bookmarkEnd w:id="0"/>
    </w:p>
    <w:p w:rsidR="008129A5" w:rsidRDefault="00EF616E" w:rsidP="008129A5">
      <w:pPr>
        <w:rPr>
          <w:lang w:val="es-ES_tradnl"/>
        </w:rPr>
      </w:pPr>
      <w:r>
        <w:rPr>
          <w:lang w:val="es-ES_tradnl"/>
        </w:rPr>
        <w:t xml:space="preserve">Basándonos en el módulo </w:t>
      </w:r>
      <w:proofErr w:type="spellStart"/>
      <w:r>
        <w:rPr>
          <w:lang w:val="es-ES_tradnl"/>
        </w:rPr>
        <w:t>formgenerator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Alkacon</w:t>
      </w:r>
      <w:proofErr w:type="spellEnd"/>
      <w:r>
        <w:rPr>
          <w:lang w:val="es-ES_tradnl"/>
        </w:rPr>
        <w:t xml:space="preserve"> implementamos nuevas funcionalidades que explicamos en este documento.</w:t>
      </w:r>
    </w:p>
    <w:p w:rsidR="008129A5" w:rsidRDefault="00AF7773" w:rsidP="008129A5">
      <w:pPr>
        <w:pStyle w:val="Ttulo1"/>
        <w:rPr>
          <w:lang w:val="es-ES_tradnl"/>
        </w:rPr>
      </w:pPr>
      <w:bookmarkStart w:id="1" w:name="_Toc448226864"/>
      <w:bookmarkStart w:id="2" w:name="_GoBack"/>
      <w:bookmarkEnd w:id="2"/>
      <w:r>
        <w:rPr>
          <w:lang w:val="es-ES_tradnl"/>
        </w:rPr>
        <w:t xml:space="preserve">Usar </w:t>
      </w:r>
      <w:proofErr w:type="spellStart"/>
      <w:r w:rsidR="00EF616E">
        <w:rPr>
          <w:lang w:val="es-ES_tradnl"/>
        </w:rPr>
        <w:t>ReCaptcha</w:t>
      </w:r>
      <w:bookmarkEnd w:id="1"/>
      <w:proofErr w:type="spellEnd"/>
    </w:p>
    <w:p w:rsidR="00EF616E" w:rsidRDefault="00AF7773" w:rsidP="00EF616E">
      <w:pPr>
        <w:rPr>
          <w:lang w:val="es-ES_tradnl"/>
        </w:rPr>
      </w:pPr>
      <w:r>
        <w:rPr>
          <w:lang w:val="es-ES_tradnl"/>
        </w:rPr>
        <w:t xml:space="preserve">Para hacer uso de la implementación </w:t>
      </w:r>
      <w:r w:rsidR="00EF616E">
        <w:rPr>
          <w:lang w:val="es-ES_tradnl"/>
        </w:rPr>
        <w:t>de</w:t>
      </w:r>
      <w:r>
        <w:rPr>
          <w:lang w:val="es-ES_tradnl"/>
        </w:rPr>
        <w:t>l</w:t>
      </w:r>
      <w:r w:rsidR="00EF616E">
        <w:rPr>
          <w:lang w:val="es-ES_tradnl"/>
        </w:rPr>
        <w:t xml:space="preserve"> </w:t>
      </w:r>
      <w:proofErr w:type="spellStart"/>
      <w:r w:rsidR="00EF616E">
        <w:rPr>
          <w:lang w:val="es-ES_tradnl"/>
        </w:rPr>
        <w:t>ReCaptcha</w:t>
      </w:r>
      <w:proofErr w:type="spellEnd"/>
      <w:r w:rsidR="00EF616E">
        <w:rPr>
          <w:lang w:val="es-ES_tradnl"/>
        </w:rPr>
        <w:t xml:space="preserve"> </w:t>
      </w:r>
      <w:r>
        <w:rPr>
          <w:lang w:val="es-ES_tradnl"/>
        </w:rPr>
        <w:t xml:space="preserve">de Google en el </w:t>
      </w:r>
      <w:proofErr w:type="spellStart"/>
      <w:r>
        <w:rPr>
          <w:lang w:val="es-ES_tradnl"/>
        </w:rPr>
        <w:t>webform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Alkacon</w:t>
      </w:r>
      <w:proofErr w:type="spellEnd"/>
      <w:r>
        <w:rPr>
          <w:lang w:val="es-ES_tradnl"/>
        </w:rPr>
        <w:t xml:space="preserve"> </w:t>
      </w:r>
      <w:r w:rsidR="00EF616E">
        <w:rPr>
          <w:lang w:val="es-ES_tradnl"/>
        </w:rPr>
        <w:t>es necesario</w:t>
      </w:r>
      <w:r w:rsidR="00053E6A">
        <w:rPr>
          <w:lang w:val="es-ES_tradnl"/>
        </w:rPr>
        <w:t xml:space="preserve"> </w:t>
      </w:r>
      <w:r>
        <w:rPr>
          <w:lang w:val="es-ES_tradnl"/>
        </w:rPr>
        <w:t>cumplir los siguientes requisitos:</w:t>
      </w:r>
    </w:p>
    <w:p w:rsidR="00AF7773" w:rsidRDefault="00AF7773" w:rsidP="00AF7773">
      <w:pPr>
        <w:pStyle w:val="Prrafodelista"/>
        <w:numPr>
          <w:ilvl w:val="0"/>
          <w:numId w:val="15"/>
        </w:numPr>
      </w:pPr>
      <w:r>
        <w:t xml:space="preserve">El módulo </w:t>
      </w:r>
      <w:proofErr w:type="spellStart"/>
      <w:r w:rsidRPr="00AF7773">
        <w:rPr>
          <w:b/>
        </w:rPr>
        <w:t>core</w:t>
      </w:r>
      <w:proofErr w:type="spellEnd"/>
      <w:r>
        <w:t xml:space="preserve"> debe incluir la librería </w:t>
      </w:r>
      <w:r w:rsidRPr="00AF7773">
        <w:rPr>
          <w:b/>
        </w:rPr>
        <w:t>com.saga.opencms.webform-1.0.jar</w:t>
      </w:r>
      <w:r>
        <w:t>.</w:t>
      </w:r>
    </w:p>
    <w:p w:rsidR="00AF7773" w:rsidRDefault="00AF7773" w:rsidP="00AF7773">
      <w:pPr>
        <w:pStyle w:val="Prrafodelista"/>
        <w:numPr>
          <w:ilvl w:val="0"/>
          <w:numId w:val="15"/>
        </w:numPr>
      </w:pPr>
      <w:r>
        <w:t xml:space="preserve">Debemos </w:t>
      </w:r>
      <w:hyperlink r:id="rId12" w:anchor="createsite" w:history="1">
        <w:r w:rsidRPr="00AF7773">
          <w:rPr>
            <w:rStyle w:val="Hipervnculo"/>
          </w:rPr>
          <w:t>dar de alta</w:t>
        </w:r>
      </w:hyperlink>
      <w:r>
        <w:t xml:space="preserve"> una cuenta asociada al dominio en google.</w:t>
      </w:r>
    </w:p>
    <w:p w:rsidR="00AF7773" w:rsidRDefault="00AF7773" w:rsidP="00AF7773">
      <w:r>
        <w:t>Una vez cumplimos los requisitos, procederemos con la configuración:</w:t>
      </w:r>
    </w:p>
    <w:p w:rsidR="00AF7773" w:rsidRDefault="00AF7773" w:rsidP="00AF7773">
      <w:pPr>
        <w:pStyle w:val="Prrafodelista"/>
        <w:numPr>
          <w:ilvl w:val="0"/>
          <w:numId w:val="17"/>
        </w:numPr>
      </w:pPr>
      <w:r w:rsidRPr="00AF7773">
        <w:t xml:space="preserve">Crear un campo de tipo </w:t>
      </w:r>
      <w:proofErr w:type="spellStart"/>
      <w:r w:rsidRPr="00AF7773">
        <w:rPr>
          <w:b/>
        </w:rPr>
        <w:t>Empty</w:t>
      </w:r>
      <w:proofErr w:type="spellEnd"/>
      <w:r w:rsidRPr="00AF7773">
        <w:rPr>
          <w:b/>
        </w:rPr>
        <w:t xml:space="preserve"> </w:t>
      </w:r>
      <w:proofErr w:type="spellStart"/>
      <w:r w:rsidRPr="00AF7773">
        <w:rPr>
          <w:b/>
        </w:rPr>
        <w:t>field</w:t>
      </w:r>
      <w:proofErr w:type="spellEnd"/>
      <w:r w:rsidRPr="00AF7773">
        <w:t xml:space="preserve"> con los </w:t>
      </w:r>
      <w:proofErr w:type="spellStart"/>
      <w:r w:rsidRPr="00AF7773">
        <w:t>parametros</w:t>
      </w:r>
      <w:proofErr w:type="spellEnd"/>
      <w:r w:rsidRPr="00AF7773">
        <w:t>:</w:t>
      </w:r>
    </w:p>
    <w:p w:rsidR="00AF7773" w:rsidRDefault="00AF7773" w:rsidP="00AF7773">
      <w:pPr>
        <w:pStyle w:val="Prrafodelista"/>
        <w:numPr>
          <w:ilvl w:val="1"/>
          <w:numId w:val="17"/>
        </w:numPr>
      </w:pPr>
      <w:r>
        <w:t>C</w:t>
      </w:r>
      <w:r w:rsidRPr="00AF7773">
        <w:t xml:space="preserve">lave del sitio: </w:t>
      </w:r>
      <w:proofErr w:type="spellStart"/>
      <w:r w:rsidRPr="00AF7773">
        <w:rPr>
          <w:b/>
        </w:rPr>
        <w:t>recaptcha</w:t>
      </w:r>
      <w:proofErr w:type="spellEnd"/>
      <w:r w:rsidRPr="00AF7773">
        <w:t>=6Lc70BwTAAAAAAwnDJq9ZE7_Sg3Q2YSQML09ooxg (Obligatorio)</w:t>
      </w:r>
    </w:p>
    <w:p w:rsidR="00AF7773" w:rsidRDefault="00AF7773" w:rsidP="00AF7773">
      <w:pPr>
        <w:pStyle w:val="Prrafodelista"/>
        <w:numPr>
          <w:ilvl w:val="1"/>
          <w:numId w:val="17"/>
        </w:numPr>
      </w:pPr>
      <w:r w:rsidRPr="00AF7773">
        <w:t xml:space="preserve">Idioma: </w:t>
      </w:r>
      <w:r w:rsidRPr="00AF7773">
        <w:rPr>
          <w:b/>
        </w:rPr>
        <w:t>hl</w:t>
      </w:r>
      <w:r w:rsidRPr="00AF7773">
        <w:t>=es (Opcional)</w:t>
      </w:r>
    </w:p>
    <w:p w:rsidR="00AF7773" w:rsidRDefault="00AF7773" w:rsidP="00AF7773">
      <w:pPr>
        <w:pStyle w:val="Prrafodelista"/>
        <w:numPr>
          <w:ilvl w:val="1"/>
          <w:numId w:val="17"/>
        </w:numPr>
      </w:pPr>
      <w:r w:rsidRPr="00AF7773">
        <w:t xml:space="preserve">Tipo: </w:t>
      </w:r>
      <w:proofErr w:type="spellStart"/>
      <w:r w:rsidRPr="00AF7773">
        <w:rPr>
          <w:b/>
        </w:rPr>
        <w:t>type</w:t>
      </w:r>
      <w:proofErr w:type="spellEnd"/>
      <w:r w:rsidRPr="00AF7773">
        <w:t>=audio (Opcional)</w:t>
      </w:r>
    </w:p>
    <w:p w:rsidR="00AF7773" w:rsidRDefault="00AF7773" w:rsidP="00AF7773">
      <w:pPr>
        <w:pStyle w:val="Prrafodelista"/>
        <w:numPr>
          <w:ilvl w:val="0"/>
          <w:numId w:val="17"/>
        </w:numPr>
      </w:pPr>
      <w:r w:rsidRPr="00AF7773">
        <w:t xml:space="preserve">Configurar el </w:t>
      </w:r>
      <w:r w:rsidRPr="00AF7773">
        <w:rPr>
          <w:b/>
        </w:rPr>
        <w:t>mensaje de error</w:t>
      </w:r>
      <w:r w:rsidRPr="00AF7773">
        <w:t xml:space="preserve"> de validación en el campo </w:t>
      </w:r>
      <w:proofErr w:type="spellStart"/>
      <w:r w:rsidRPr="00AF7773">
        <w:t>Empty</w:t>
      </w:r>
      <w:proofErr w:type="spellEnd"/>
      <w:r w:rsidRPr="00AF7773">
        <w:t xml:space="preserve"> </w:t>
      </w:r>
      <w:proofErr w:type="spellStart"/>
      <w:r w:rsidRPr="00AF7773">
        <w:t>field</w:t>
      </w:r>
      <w:proofErr w:type="spellEnd"/>
      <w:r w:rsidRPr="00AF7773">
        <w:t xml:space="preserve"> creado</w:t>
      </w:r>
      <w:r>
        <w:t xml:space="preserve">. Este mensaje es el que mostramos </w:t>
      </w:r>
      <w:r w:rsidRPr="00AF7773">
        <w:t xml:space="preserve">cuando el </w:t>
      </w:r>
      <w:proofErr w:type="spellStart"/>
      <w:r w:rsidRPr="00AF7773">
        <w:t>captcha</w:t>
      </w:r>
      <w:proofErr w:type="spellEnd"/>
      <w:r w:rsidRPr="00AF7773">
        <w:t xml:space="preserve"> es incorrecto (Obligatorio)</w:t>
      </w:r>
    </w:p>
    <w:p w:rsidR="00AF7773" w:rsidRDefault="00AF7773" w:rsidP="00AF7773">
      <w:pPr>
        <w:pStyle w:val="Prrafodelista"/>
        <w:numPr>
          <w:ilvl w:val="0"/>
          <w:numId w:val="17"/>
        </w:numPr>
      </w:pPr>
      <w:r w:rsidRPr="00AF7773">
        <w:t xml:space="preserve">Configurar como </w:t>
      </w:r>
      <w:r w:rsidRPr="00AF7773">
        <w:rPr>
          <w:b/>
        </w:rPr>
        <w:t xml:space="preserve">HTML </w:t>
      </w:r>
      <w:proofErr w:type="spellStart"/>
      <w:r w:rsidRPr="00AF7773">
        <w:rPr>
          <w:b/>
        </w:rPr>
        <w:t>template</w:t>
      </w:r>
      <w:proofErr w:type="spellEnd"/>
      <w:r w:rsidRPr="00AF7773">
        <w:t xml:space="preserve">: </w:t>
      </w:r>
    </w:p>
    <w:p w:rsidR="00AF7773" w:rsidRDefault="00AF7773" w:rsidP="00AF7773">
      <w:pPr>
        <w:pStyle w:val="Prrafodelista"/>
      </w:pPr>
      <w:r w:rsidRPr="00AF7773">
        <w:t>/system/modules/com.saga.sagasuite.webform/resources/form-template/only-bs3-form-template.st</w:t>
      </w:r>
    </w:p>
    <w:p w:rsidR="00AF7773" w:rsidRDefault="00AF7773" w:rsidP="00AF7773">
      <w:pPr>
        <w:pStyle w:val="Prrafodelista"/>
        <w:numPr>
          <w:ilvl w:val="0"/>
          <w:numId w:val="17"/>
        </w:numPr>
      </w:pPr>
      <w:r w:rsidRPr="00AF7773">
        <w:t xml:space="preserve">Configurar como </w:t>
      </w:r>
      <w:proofErr w:type="spellStart"/>
      <w:r w:rsidRPr="00AF7773">
        <w:rPr>
          <w:b/>
        </w:rPr>
        <w:t>Action</w:t>
      </w:r>
      <w:proofErr w:type="spellEnd"/>
      <w:r w:rsidRPr="00AF7773">
        <w:rPr>
          <w:b/>
        </w:rPr>
        <w:t xml:space="preserve"> </w:t>
      </w:r>
      <w:proofErr w:type="spellStart"/>
      <w:r w:rsidRPr="00AF7773">
        <w:rPr>
          <w:b/>
        </w:rPr>
        <w:t>class</w:t>
      </w:r>
      <w:proofErr w:type="spellEnd"/>
      <w:r>
        <w:t xml:space="preserve">: </w:t>
      </w:r>
    </w:p>
    <w:p w:rsidR="00AF7773" w:rsidRPr="00AF7773" w:rsidRDefault="00AF7773" w:rsidP="00AF7773">
      <w:pPr>
        <w:pStyle w:val="Prrafodelista"/>
        <w:rPr>
          <w:lang w:val="en-US"/>
        </w:rPr>
      </w:pPr>
      <w:proofErr w:type="spellStart"/>
      <w:r w:rsidRPr="00AF7773">
        <w:rPr>
          <w:lang w:val="en-US"/>
        </w:rPr>
        <w:t>com.saga.sagasuite.webform.RecaptchaValidationActionHandler</w:t>
      </w:r>
      <w:proofErr w:type="spellEnd"/>
    </w:p>
    <w:p w:rsidR="00AF7773" w:rsidRPr="00AF7773" w:rsidRDefault="00AF7773" w:rsidP="00AF7773">
      <w:pPr>
        <w:pStyle w:val="Prrafodelista"/>
        <w:numPr>
          <w:ilvl w:val="0"/>
          <w:numId w:val="17"/>
        </w:numPr>
      </w:pPr>
      <w:proofErr w:type="spellStart"/>
      <w:r w:rsidRPr="00AF7773">
        <w:rPr>
          <w:lang w:val="en-US"/>
        </w:rPr>
        <w:t>Seleccionar</w:t>
      </w:r>
      <w:proofErr w:type="spellEnd"/>
      <w:r w:rsidRPr="00AF7773">
        <w:rPr>
          <w:lang w:val="en-US"/>
        </w:rPr>
        <w:t xml:space="preserve"> el </w:t>
      </w:r>
      <w:r w:rsidRPr="00AF7773">
        <w:rPr>
          <w:b/>
          <w:lang w:val="en-US"/>
        </w:rPr>
        <w:t xml:space="preserve">formatter </w:t>
      </w:r>
      <w:proofErr w:type="spellStart"/>
      <w:r w:rsidRPr="00AF7773">
        <w:rPr>
          <w:b/>
          <w:lang w:val="en-US"/>
        </w:rPr>
        <w:t>config</w:t>
      </w:r>
      <w:proofErr w:type="spellEnd"/>
      <w:r w:rsidRPr="00AF7773">
        <w:rPr>
          <w:lang w:val="en-US"/>
        </w:rPr>
        <w:t xml:space="preserve">: </w:t>
      </w:r>
    </w:p>
    <w:p w:rsidR="00AF7773" w:rsidRDefault="00AF7773" w:rsidP="00AF7773">
      <w:pPr>
        <w:pStyle w:val="Prrafodelista"/>
        <w:rPr>
          <w:lang w:val="en-US"/>
        </w:rPr>
      </w:pPr>
      <w:proofErr w:type="spellStart"/>
      <w:proofErr w:type="gramStart"/>
      <w:r w:rsidRPr="00AF7773">
        <w:rPr>
          <w:lang w:val="en-US"/>
        </w:rPr>
        <w:t>Webform</w:t>
      </w:r>
      <w:proofErr w:type="spellEnd"/>
      <w:r w:rsidRPr="00AF7773">
        <w:rPr>
          <w:lang w:val="en-US"/>
        </w:rPr>
        <w:t xml:space="preserve"> - [</w:t>
      </w:r>
      <w:proofErr w:type="spellStart"/>
      <w:r w:rsidRPr="00AF7773">
        <w:rPr>
          <w:lang w:val="en-US"/>
        </w:rPr>
        <w:t>Sagasuite</w:t>
      </w:r>
      <w:proofErr w:type="spellEnd"/>
      <w:r w:rsidRPr="00AF7773">
        <w:rPr>
          <w:lang w:val="en-US"/>
        </w:rPr>
        <w:t xml:space="preserve">] - </w:t>
      </w:r>
      <w:proofErr w:type="spellStart"/>
      <w:r w:rsidRPr="00AF7773">
        <w:rPr>
          <w:lang w:val="en-US"/>
        </w:rPr>
        <w:t>ReCaptcha</w:t>
      </w:r>
      <w:proofErr w:type="spellEnd"/>
      <w:r w:rsidRPr="00AF7773">
        <w:rPr>
          <w:lang w:val="en-US"/>
        </w:rPr>
        <w:t xml:space="preserve">, </w:t>
      </w:r>
      <w:proofErr w:type="spellStart"/>
      <w:r w:rsidRPr="00AF7773">
        <w:rPr>
          <w:lang w:val="en-US"/>
        </w:rPr>
        <w:t>Datepicker</w:t>
      </w:r>
      <w:proofErr w:type="spellEnd"/>
      <w:r w:rsidRPr="00AF7773">
        <w:rPr>
          <w:lang w:val="en-US"/>
        </w:rPr>
        <w:t xml:space="preserve">, </w:t>
      </w:r>
      <w:proofErr w:type="spellStart"/>
      <w:r w:rsidRPr="00AF7773">
        <w:rPr>
          <w:lang w:val="en-US"/>
        </w:rPr>
        <w:t>radiobuttons</w:t>
      </w:r>
      <w:proofErr w:type="spellEnd"/>
      <w:r w:rsidRPr="00AF7773">
        <w:rPr>
          <w:lang w:val="en-US"/>
        </w:rPr>
        <w:t>, checkboxes and selects.</w:t>
      </w:r>
      <w:proofErr w:type="gramEnd"/>
      <w:r w:rsidRPr="00AF7773">
        <w:rPr>
          <w:lang w:val="en-US"/>
        </w:rPr>
        <w:t xml:space="preserve"> </w:t>
      </w:r>
    </w:p>
    <w:p w:rsidR="00AF7773" w:rsidRPr="00AF7773" w:rsidRDefault="00AF7773" w:rsidP="00AF7773">
      <w:pPr>
        <w:pStyle w:val="Prrafodelista"/>
      </w:pPr>
      <w:r w:rsidRPr="00AF7773">
        <w:t xml:space="preserve">Este </w:t>
      </w:r>
      <w:r>
        <w:t>debe corresponder</w:t>
      </w:r>
      <w:r w:rsidRPr="00AF7773">
        <w:t xml:space="preserve"> con el </w:t>
      </w:r>
      <w:proofErr w:type="spellStart"/>
      <w:r w:rsidRPr="00AF7773">
        <w:rPr>
          <w:b/>
        </w:rPr>
        <w:t>formatter</w:t>
      </w:r>
      <w:proofErr w:type="spellEnd"/>
      <w:r w:rsidRPr="00AF7773">
        <w:t>:</w:t>
      </w:r>
    </w:p>
    <w:p w:rsidR="00AF7773" w:rsidRPr="00AF7773" w:rsidRDefault="00AF7773" w:rsidP="00AF7773">
      <w:pPr>
        <w:pStyle w:val="Prrafodelista"/>
        <w:rPr>
          <w:lang w:val="en-US"/>
        </w:rPr>
      </w:pPr>
      <w:r w:rsidRPr="00AF7773">
        <w:rPr>
          <w:lang w:val="en-US"/>
        </w:rPr>
        <w:t>/system/modules/com.saga.sagasuite.cor</w:t>
      </w:r>
      <w:r>
        <w:rPr>
          <w:lang w:val="en-US"/>
        </w:rPr>
        <w:t>e/formatters/form-recaptcha.jsp</w:t>
      </w:r>
    </w:p>
    <w:p w:rsidR="00AF7773" w:rsidRPr="00AF7773" w:rsidRDefault="002E2EC3" w:rsidP="00EF616E">
      <w:pPr>
        <w:pStyle w:val="Prrafodelista"/>
        <w:numPr>
          <w:ilvl w:val="0"/>
          <w:numId w:val="17"/>
        </w:numPr>
      </w:pPr>
      <w:r>
        <w:t xml:space="preserve">Configurar las claves del </w:t>
      </w:r>
      <w:proofErr w:type="spellStart"/>
      <w:r>
        <w:t>ReCaptcha</w:t>
      </w:r>
      <w:proofErr w:type="spellEnd"/>
      <w:r>
        <w:t xml:space="preserve"> facilitadas por google en el recurso de </w:t>
      </w:r>
      <w:proofErr w:type="spellStart"/>
      <w:r>
        <w:t>cofiguración</w:t>
      </w:r>
      <w:proofErr w:type="spellEnd"/>
      <w:r w:rsidR="00AF7773" w:rsidRPr="00AF7773">
        <w:t xml:space="preserve"> </w:t>
      </w:r>
      <w:proofErr w:type="spellStart"/>
      <w:r w:rsidR="00AF7773" w:rsidRPr="002E2EC3">
        <w:rPr>
          <w:b/>
        </w:rPr>
        <w:t>themeconfig</w:t>
      </w:r>
      <w:proofErr w:type="spellEnd"/>
      <w:r>
        <w:rPr>
          <w:b/>
        </w:rPr>
        <w:t>.</w:t>
      </w:r>
    </w:p>
    <w:sectPr w:rsidR="00AF7773" w:rsidRPr="00AF7773" w:rsidSect="00052ADA">
      <w:headerReference w:type="default" r:id="rId13"/>
      <w:footerReference w:type="default" r:id="rId14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174" w:rsidRDefault="00AF3174" w:rsidP="006E68DE">
      <w:pPr>
        <w:spacing w:after="0" w:line="240" w:lineRule="auto"/>
      </w:pPr>
      <w:r>
        <w:separator/>
      </w:r>
    </w:p>
  </w:endnote>
  <w:endnote w:type="continuationSeparator" w:id="0">
    <w:p w:rsidR="00AF3174" w:rsidRDefault="00AF3174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7B340D" w:rsidRDefault="007B340D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C0A850E" wp14:editId="1A9F60C6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 w:rsidR="00514BFC">
          <w:tab/>
        </w:r>
        <w:r w:rsidR="00514BFC">
          <w:tab/>
        </w:r>
      </w:p>
      <w:p w:rsidR="006E68DE" w:rsidRPr="00052ADA" w:rsidRDefault="00AF3174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roofErr w:type="spellStart"/>
            <w:r w:rsidR="00451F34">
              <w:rPr>
                <w:color w:val="3EBC59"/>
                <w:sz w:val="20"/>
                <w:szCs w:val="20"/>
              </w:rPr>
              <w:t>SagaSuite</w:t>
            </w:r>
            <w:proofErr w:type="spellEnd"/>
            <w:r w:rsidR="00451F34">
              <w:rPr>
                <w:color w:val="3EBC59"/>
                <w:sz w:val="20"/>
                <w:szCs w:val="20"/>
              </w:rPr>
              <w:t xml:space="preserve"> </w:t>
            </w:r>
            <w:proofErr w:type="spellStart"/>
            <w:r w:rsidR="00451F34">
              <w:rPr>
                <w:color w:val="3EBC59"/>
                <w:sz w:val="20"/>
                <w:szCs w:val="20"/>
              </w:rPr>
              <w:t>Webform</w:t>
            </w:r>
            <w:proofErr w:type="spellEnd"/>
          </w:sdtContent>
        </w:sdt>
        <w:r w:rsidR="007B340D" w:rsidRPr="00052ADA">
          <w:rPr>
            <w:color w:val="3EBC59"/>
            <w:sz w:val="20"/>
            <w:szCs w:val="20"/>
          </w:rPr>
          <w:tab/>
        </w:r>
        <w:r w:rsidR="007B340D" w:rsidRPr="00052ADA">
          <w:rPr>
            <w:color w:val="3EBC59"/>
            <w:sz w:val="20"/>
            <w:szCs w:val="20"/>
          </w:rPr>
          <w:tab/>
          <w:t xml:space="preserve"> </w:t>
        </w:r>
        <w:r w:rsidR="00514BFC" w:rsidRPr="00052ADA">
          <w:rPr>
            <w:color w:val="3EBC59"/>
            <w:sz w:val="20"/>
            <w:szCs w:val="20"/>
          </w:rPr>
          <w:fldChar w:fldCharType="begin"/>
        </w:r>
        <w:r w:rsidR="00514BFC" w:rsidRPr="00052ADA">
          <w:rPr>
            <w:color w:val="3EBC59"/>
            <w:sz w:val="20"/>
            <w:szCs w:val="20"/>
          </w:rPr>
          <w:instrText>PAGE   \* MERGEFORMAT</w:instrText>
        </w:r>
        <w:r w:rsidR="00514BFC" w:rsidRPr="00052ADA">
          <w:rPr>
            <w:color w:val="3EBC59"/>
            <w:sz w:val="20"/>
            <w:szCs w:val="20"/>
          </w:rPr>
          <w:fldChar w:fldCharType="separate"/>
        </w:r>
        <w:r w:rsidR="00A67124">
          <w:rPr>
            <w:noProof/>
            <w:color w:val="3EBC59"/>
            <w:sz w:val="20"/>
            <w:szCs w:val="20"/>
          </w:rPr>
          <w:t>- 1 -</w:t>
        </w:r>
        <w:r w:rsidR="00514BFC"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174" w:rsidRDefault="00AF3174" w:rsidP="006E68DE">
      <w:pPr>
        <w:spacing w:after="0" w:line="240" w:lineRule="auto"/>
      </w:pPr>
      <w:r>
        <w:separator/>
      </w:r>
    </w:p>
  </w:footnote>
  <w:footnote w:type="continuationSeparator" w:id="0">
    <w:p w:rsidR="00AF3174" w:rsidRDefault="00AF3174" w:rsidP="006E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DE" w:rsidRPr="00052ADA" w:rsidRDefault="00514BFC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4364403" wp14:editId="10DC0DBF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451F34">
          <w:rPr>
            <w:color w:val="3EBC59"/>
            <w:sz w:val="20"/>
            <w:szCs w:val="20"/>
          </w:rPr>
          <w:t>SagaSuite</w:t>
        </w:r>
        <w:proofErr w:type="spellEnd"/>
        <w:r w:rsidR="00451F34">
          <w:rPr>
            <w:color w:val="3EBC59"/>
            <w:sz w:val="20"/>
            <w:szCs w:val="20"/>
          </w:rPr>
          <w:t xml:space="preserve"> </w:t>
        </w:r>
        <w:proofErr w:type="spellStart"/>
        <w:r w:rsidR="00451F34">
          <w:rPr>
            <w:color w:val="3EBC59"/>
            <w:sz w:val="20"/>
            <w:szCs w:val="20"/>
          </w:rPr>
          <w:t>Webform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80E"/>
    <w:multiLevelType w:val="hybridMultilevel"/>
    <w:tmpl w:val="17125A9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43773"/>
    <w:multiLevelType w:val="hybridMultilevel"/>
    <w:tmpl w:val="98FA567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3">
      <w:start w:val="1"/>
      <w:numFmt w:val="upp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C80CAF"/>
    <w:multiLevelType w:val="hybridMultilevel"/>
    <w:tmpl w:val="9FE0D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0244F"/>
    <w:multiLevelType w:val="hybridMultilevel"/>
    <w:tmpl w:val="3800E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243AD"/>
    <w:multiLevelType w:val="hybridMultilevel"/>
    <w:tmpl w:val="1CE84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F21B7"/>
    <w:multiLevelType w:val="hybridMultilevel"/>
    <w:tmpl w:val="27BA97DA"/>
    <w:lvl w:ilvl="0" w:tplc="CD9ED3A6">
      <w:start w:val="1"/>
      <w:numFmt w:val="lowerLetter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E2FC0"/>
    <w:multiLevelType w:val="hybridMultilevel"/>
    <w:tmpl w:val="230E37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32FA9"/>
    <w:multiLevelType w:val="hybridMultilevel"/>
    <w:tmpl w:val="1FC2B7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5131DC"/>
    <w:multiLevelType w:val="hybridMultilevel"/>
    <w:tmpl w:val="0714DE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46C9D"/>
    <w:multiLevelType w:val="hybridMultilevel"/>
    <w:tmpl w:val="1AA0C1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C6EC9"/>
    <w:multiLevelType w:val="hybridMultilevel"/>
    <w:tmpl w:val="40240C74"/>
    <w:lvl w:ilvl="0" w:tplc="CD9ED3A6">
      <w:start w:val="1"/>
      <w:numFmt w:val="lowerLetter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056115"/>
    <w:multiLevelType w:val="hybridMultilevel"/>
    <w:tmpl w:val="4978D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767EA"/>
    <w:multiLevelType w:val="hybridMultilevel"/>
    <w:tmpl w:val="3800E0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1B1F4B"/>
    <w:multiLevelType w:val="hybridMultilevel"/>
    <w:tmpl w:val="93D4B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F13DB"/>
    <w:multiLevelType w:val="hybridMultilevel"/>
    <w:tmpl w:val="BB52C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228EC"/>
    <w:multiLevelType w:val="hybridMultilevel"/>
    <w:tmpl w:val="AD180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F55A4D"/>
    <w:multiLevelType w:val="hybridMultilevel"/>
    <w:tmpl w:val="08F05B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2"/>
  </w:num>
  <w:num w:numId="5">
    <w:abstractNumId w:val="14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12"/>
  </w:num>
  <w:num w:numId="12">
    <w:abstractNumId w:val="6"/>
  </w:num>
  <w:num w:numId="13">
    <w:abstractNumId w:val="7"/>
  </w:num>
  <w:num w:numId="14">
    <w:abstractNumId w:val="4"/>
  </w:num>
  <w:num w:numId="15">
    <w:abstractNumId w:val="13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8F"/>
    <w:rsid w:val="00015354"/>
    <w:rsid w:val="00035450"/>
    <w:rsid w:val="00052ADA"/>
    <w:rsid w:val="00053E6A"/>
    <w:rsid w:val="000569E3"/>
    <w:rsid w:val="00071571"/>
    <w:rsid w:val="000832DA"/>
    <w:rsid w:val="00090BB0"/>
    <w:rsid w:val="000C192E"/>
    <w:rsid w:val="000F1A44"/>
    <w:rsid w:val="00125AAD"/>
    <w:rsid w:val="00151D95"/>
    <w:rsid w:val="0015398F"/>
    <w:rsid w:val="00154E6F"/>
    <w:rsid w:val="001619A0"/>
    <w:rsid w:val="001B004C"/>
    <w:rsid w:val="001F1E80"/>
    <w:rsid w:val="00212DBD"/>
    <w:rsid w:val="002B576A"/>
    <w:rsid w:val="002C3212"/>
    <w:rsid w:val="002E2EC3"/>
    <w:rsid w:val="002E4C1D"/>
    <w:rsid w:val="0032351A"/>
    <w:rsid w:val="0033512F"/>
    <w:rsid w:val="0036262D"/>
    <w:rsid w:val="003F0273"/>
    <w:rsid w:val="00420DA9"/>
    <w:rsid w:val="00431D60"/>
    <w:rsid w:val="00432E6A"/>
    <w:rsid w:val="00436093"/>
    <w:rsid w:val="00451F34"/>
    <w:rsid w:val="0049191D"/>
    <w:rsid w:val="00512C24"/>
    <w:rsid w:val="00514BFC"/>
    <w:rsid w:val="00593BE1"/>
    <w:rsid w:val="005C1598"/>
    <w:rsid w:val="00602F19"/>
    <w:rsid w:val="00615B34"/>
    <w:rsid w:val="006209CE"/>
    <w:rsid w:val="00635418"/>
    <w:rsid w:val="006528E0"/>
    <w:rsid w:val="006E68DE"/>
    <w:rsid w:val="0074436F"/>
    <w:rsid w:val="00762C9F"/>
    <w:rsid w:val="0077037F"/>
    <w:rsid w:val="00773772"/>
    <w:rsid w:val="0079501B"/>
    <w:rsid w:val="007B340D"/>
    <w:rsid w:val="007E6549"/>
    <w:rsid w:val="008129A5"/>
    <w:rsid w:val="00836B54"/>
    <w:rsid w:val="0085041B"/>
    <w:rsid w:val="0087133F"/>
    <w:rsid w:val="008809A7"/>
    <w:rsid w:val="008D62C7"/>
    <w:rsid w:val="009648CD"/>
    <w:rsid w:val="00967BCB"/>
    <w:rsid w:val="00981625"/>
    <w:rsid w:val="009D63FC"/>
    <w:rsid w:val="00A4760B"/>
    <w:rsid w:val="00A666B2"/>
    <w:rsid w:val="00A67124"/>
    <w:rsid w:val="00AF3174"/>
    <w:rsid w:val="00AF7773"/>
    <w:rsid w:val="00B22BFD"/>
    <w:rsid w:val="00BE590D"/>
    <w:rsid w:val="00C22EB0"/>
    <w:rsid w:val="00CB27C1"/>
    <w:rsid w:val="00CB66B2"/>
    <w:rsid w:val="00D36DE1"/>
    <w:rsid w:val="00D810FA"/>
    <w:rsid w:val="00D8433C"/>
    <w:rsid w:val="00D8609C"/>
    <w:rsid w:val="00DB0B02"/>
    <w:rsid w:val="00DE7F27"/>
    <w:rsid w:val="00E16A8E"/>
    <w:rsid w:val="00E42743"/>
    <w:rsid w:val="00E4500C"/>
    <w:rsid w:val="00E61338"/>
    <w:rsid w:val="00E6779E"/>
    <w:rsid w:val="00E824A4"/>
    <w:rsid w:val="00EB3738"/>
    <w:rsid w:val="00EB74C6"/>
    <w:rsid w:val="00EF616E"/>
    <w:rsid w:val="00F5580C"/>
    <w:rsid w:val="00F777FC"/>
    <w:rsid w:val="00F85ADD"/>
    <w:rsid w:val="00FD5D72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FA"/>
    <w:pPr>
      <w:spacing w:after="20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after="24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20DA9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20DA9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7773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FA"/>
    <w:pPr>
      <w:spacing w:after="20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after="24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20DA9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20DA9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777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google.com/recaptcha/adm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egorio\Documents\PlantillaSagaSuite.dotx" TargetMode="Externa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0D49ED-675B-41F2-89AE-24A9390D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PlantillaSagaSuite.dotx</Template>
  <TotalTime>258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Clonación para el multi-idioma Inglés y Español</vt:lpstr>
    </vt:vector>
  </TitlesOfParts>
  <Company>Microsoft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SagaSuite Webform</dc:title>
  <dc:creator>Jesus JG. Gregorio</dc:creator>
  <cp:lastModifiedBy>Jesus JG. Gregorio</cp:lastModifiedBy>
  <cp:revision>7</cp:revision>
  <cp:lastPrinted>2016-04-12T10:19:00Z</cp:lastPrinted>
  <dcterms:created xsi:type="dcterms:W3CDTF">2016-04-11T09:00:00Z</dcterms:created>
  <dcterms:modified xsi:type="dcterms:W3CDTF">2016-04-12T10:19:00Z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